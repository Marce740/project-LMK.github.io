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FE67" w14:textId="34DC124C" w:rsidR="00C6554A" w:rsidRPr="009679B1" w:rsidRDefault="00185021" w:rsidP="00C6554A">
      <w:pPr>
        <w:pStyle w:val="Foto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79B6C978" wp14:editId="1BA95E0B">
                <wp:extent cx="3657600" cy="4105910"/>
                <wp:effectExtent l="0" t="0" r="0" b="8890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4105910"/>
                          <a:chOff x="0" y="0"/>
                          <a:chExt cx="3657600" cy="4105910"/>
                        </a:xfrm>
                      </wpg:grpSpPr>
                      <pic:pic xmlns:pic="http://schemas.openxmlformats.org/drawingml/2006/picture">
                        <pic:nvPicPr>
                          <pic:cNvPr id="2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344686" y="0"/>
                            <a:ext cx="2968228" cy="3657600"/>
                          </a:xfrm>
                          <a:prstGeom prst="rect">
                            <a:avLst/>
                          </a:prstGeom>
                          <a:noFill/>
                          <a:ln w="254000" cap="rnd">
                            <a:noFill/>
                          </a:ln>
                          <a:effectLst/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0" y="3657600"/>
                            <a:ext cx="3657600" cy="4483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595E1C" w14:textId="13EAB51B" w:rsidR="00185021" w:rsidRPr="00185021" w:rsidRDefault="00185021" w:rsidP="001850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1850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1850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0" w:history="1">
                                <w:r w:rsidRPr="001850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6C978" id="Grupo 2" o:spid="_x0000_s1026" style="width:4in;height:323.3pt;mso-position-horizontal-relative:char;mso-position-vertical-relative:line" coordsize="36576,410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3446;width:296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" strokeweight="20pt">
                  <v:stroke endcap="round"/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top:36576;width:36576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<v:textbox style="mso-fit-shape-to-text:t">
                    <w:txbxContent>
                      <w:p w14:paraId="2C595E1C" w14:textId="13EAB51B" w:rsidR="00185021" w:rsidRPr="00185021" w:rsidRDefault="00185021" w:rsidP="0018502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185021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185021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3" w:history="1">
                          <w:r w:rsidRPr="00185021">
                            <w:rPr>
                              <w:rStyle w:val="Hipervnculo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8B801F" w14:textId="14AF7C84" w:rsidR="00C6554A" w:rsidRPr="009679B1" w:rsidRDefault="00AB18A8" w:rsidP="00C6554A">
      <w:pPr>
        <w:pStyle w:val="Ttulo"/>
        <w:rPr>
          <w:noProof/>
        </w:rPr>
      </w:pPr>
      <w:r>
        <w:rPr>
          <w:noProof/>
        </w:rPr>
        <w:t>ProjectML</w:t>
      </w:r>
    </w:p>
    <w:p w14:paraId="6FBF02C5" w14:textId="60332302" w:rsidR="00C6554A" w:rsidRPr="009679B1" w:rsidRDefault="00AB18A8" w:rsidP="00C6554A">
      <w:pPr>
        <w:pStyle w:val="Subttulo"/>
        <w:rPr>
          <w:noProof/>
        </w:rPr>
      </w:pPr>
      <w:r>
        <w:rPr>
          <w:noProof/>
        </w:rPr>
        <w:t>Marcella salas prado</w:t>
      </w:r>
    </w:p>
    <w:p w14:paraId="6348C9B3" w14:textId="1B9D9258" w:rsidR="00AB18A8" w:rsidRDefault="00AB18A8" w:rsidP="00C6554A">
      <w:pPr>
        <w:pStyle w:val="Ttulo1"/>
        <w:rPr>
          <w:noProof/>
        </w:rPr>
      </w:pPr>
    </w:p>
    <w:p w14:paraId="0078212E" w14:textId="3DC88CDD" w:rsidR="00AB18A8" w:rsidRDefault="00AB18A8" w:rsidP="00C6554A">
      <w:pPr>
        <w:pStyle w:val="Ttulo1"/>
        <w:rPr>
          <w:noProof/>
        </w:rPr>
      </w:pPr>
    </w:p>
    <w:p w14:paraId="51D0C3C0" w14:textId="7F11F325" w:rsidR="00AB18A8" w:rsidRDefault="00AB18A8" w:rsidP="00AB18A8"/>
    <w:p w14:paraId="6EA9D20B" w14:textId="4B897B5A" w:rsidR="00A35C15" w:rsidRDefault="00A35C15" w:rsidP="00AB18A8"/>
    <w:p w14:paraId="744DFDBD" w14:textId="34F68A01" w:rsidR="00185021" w:rsidRDefault="00185021" w:rsidP="00AB18A8"/>
    <w:p w14:paraId="711927D2" w14:textId="6D198CDC" w:rsidR="00185021" w:rsidRDefault="00185021" w:rsidP="00AB18A8"/>
    <w:p w14:paraId="083DD195" w14:textId="77777777" w:rsidR="00185021" w:rsidRPr="00AB18A8" w:rsidRDefault="00185021" w:rsidP="00AB18A8"/>
    <w:p w14:paraId="07014F02" w14:textId="50513714" w:rsidR="00C6554A" w:rsidRPr="009679B1" w:rsidRDefault="00AB18A8" w:rsidP="00C6554A">
      <w:pPr>
        <w:pStyle w:val="Ttulo1"/>
        <w:rPr>
          <w:noProof/>
        </w:rPr>
      </w:pPr>
      <w:r>
        <w:rPr>
          <w:noProof/>
        </w:rPr>
        <w:lastRenderedPageBreak/>
        <w:t>Summary</w:t>
      </w:r>
    </w:p>
    <w:p w14:paraId="5BA0DC5D" w14:textId="3E35A9B1" w:rsidR="00AB18A8" w:rsidRDefault="00A35C15">
      <w:pPr>
        <w:rPr>
          <w:noProof/>
        </w:rPr>
      </w:pPr>
      <w:r>
        <w:rPr>
          <w:noProof/>
        </w:rPr>
        <w:t>The website is inspired on a famous writer: Edgar Allan Poe.</w:t>
      </w:r>
      <w:r w:rsidR="007C529A">
        <w:rPr>
          <w:noProof/>
        </w:rPr>
        <w:t xml:space="preserve"> Here</w:t>
      </w:r>
      <w:r>
        <w:rPr>
          <w:noProof/>
        </w:rPr>
        <w:t xml:space="preserve"> you will have access to reviews of his famous stories and poems. Also, a brief summary of the technique and legacy of Poe</w:t>
      </w:r>
      <w:r w:rsidR="007C529A">
        <w:rPr>
          <w:noProof/>
        </w:rPr>
        <w:t xml:space="preserve"> on the home page</w:t>
      </w:r>
      <w:r>
        <w:rPr>
          <w:noProof/>
        </w:rPr>
        <w:t xml:space="preserve">. </w:t>
      </w:r>
    </w:p>
    <w:p w14:paraId="2BBBD121" w14:textId="19359A7D" w:rsidR="007C529A" w:rsidRDefault="007C529A">
      <w:pPr>
        <w:rPr>
          <w:noProof/>
        </w:rPr>
      </w:pPr>
      <w:r>
        <w:rPr>
          <w:noProof/>
        </w:rPr>
        <w:t>On his stories, you will have access to a youtube video about his famous tale: The Tell Tale Heart.</w:t>
      </w:r>
    </w:p>
    <w:p w14:paraId="304AB8C7" w14:textId="147DEFB7" w:rsidR="007C529A" w:rsidRDefault="007C529A">
      <w:pPr>
        <w:rPr>
          <w:noProof/>
        </w:rPr>
      </w:pPr>
      <w:r>
        <w:rPr>
          <w:noProof/>
        </w:rPr>
        <w:t>On his poems, a little review of which I consider his top 3 poems accompanied with an audio (Chopin, Nocturne).</w:t>
      </w:r>
    </w:p>
    <w:p w14:paraId="6177F4D0" w14:textId="1AFB420F" w:rsidR="00AB18A8" w:rsidRDefault="00AB18A8" w:rsidP="00AB18A8">
      <w:pPr>
        <w:pStyle w:val="Ttulo1"/>
        <w:rPr>
          <w:noProof/>
        </w:rPr>
      </w:pPr>
      <w:r>
        <w:rPr>
          <w:noProof/>
        </w:rPr>
        <w:t>URL</w:t>
      </w:r>
    </w:p>
    <w:p w14:paraId="3421FFCF" w14:textId="5AD60170" w:rsidR="00AB18A8" w:rsidRDefault="00AB18A8" w:rsidP="00AB18A8"/>
    <w:p w14:paraId="5F021B79" w14:textId="15727F49" w:rsidR="00185021" w:rsidRDefault="008B05C0" w:rsidP="00AB18A8">
      <w:hyperlink r:id="rId14" w:history="1">
        <w:r w:rsidRPr="00D070F2">
          <w:rPr>
            <w:rStyle w:val="Hipervnculo"/>
          </w:rPr>
          <w:t>https://github.com/Marce740/proyect-first-term---dic</w:t>
        </w:r>
      </w:hyperlink>
    </w:p>
    <w:p w14:paraId="15B32CF4" w14:textId="6489E078" w:rsidR="008B05C0" w:rsidRDefault="008B05C0" w:rsidP="00AB18A8"/>
    <w:p w14:paraId="18754A57" w14:textId="66B1B0E9" w:rsidR="008B05C0" w:rsidRDefault="008B05C0" w:rsidP="00AB18A8"/>
    <w:p w14:paraId="49DCDB85" w14:textId="38DE6757" w:rsidR="008B05C0" w:rsidRDefault="008B05C0" w:rsidP="00AB18A8"/>
    <w:p w14:paraId="472F4F45" w14:textId="7D00DBA9" w:rsidR="008B05C0" w:rsidRDefault="008B05C0" w:rsidP="00AB18A8"/>
    <w:p w14:paraId="24F7DB2E" w14:textId="53A0460E" w:rsidR="008B05C0" w:rsidRDefault="008B05C0" w:rsidP="00AB18A8"/>
    <w:p w14:paraId="46AC78D4" w14:textId="61A42C83" w:rsidR="008B05C0" w:rsidRDefault="008B05C0" w:rsidP="00AB18A8"/>
    <w:p w14:paraId="724C9313" w14:textId="7EB338E8" w:rsidR="008B05C0" w:rsidRDefault="008B05C0" w:rsidP="00AB18A8"/>
    <w:p w14:paraId="3C9B29F9" w14:textId="27A5FB84" w:rsidR="008B05C0" w:rsidRDefault="008B05C0" w:rsidP="00AB18A8"/>
    <w:p w14:paraId="25AECA6D" w14:textId="0D86EF11" w:rsidR="008B05C0" w:rsidRDefault="008B05C0" w:rsidP="00AB18A8"/>
    <w:p w14:paraId="0C8E1DE5" w14:textId="431D8EF1" w:rsidR="008B05C0" w:rsidRDefault="008B05C0" w:rsidP="00AB18A8"/>
    <w:p w14:paraId="60018898" w14:textId="35E20F47" w:rsidR="008B05C0" w:rsidRDefault="008B05C0" w:rsidP="00AB18A8"/>
    <w:p w14:paraId="3C70EB63" w14:textId="53031193" w:rsidR="008B05C0" w:rsidRDefault="008B05C0" w:rsidP="00AB18A8"/>
    <w:p w14:paraId="37C621B9" w14:textId="47089092" w:rsidR="008B05C0" w:rsidRDefault="008B05C0" w:rsidP="00AB18A8"/>
    <w:p w14:paraId="2E9F0D21" w14:textId="26C76788" w:rsidR="008B05C0" w:rsidRDefault="008B05C0" w:rsidP="00AB18A8"/>
    <w:p w14:paraId="4ADB9D41" w14:textId="662CA013" w:rsidR="008B05C0" w:rsidRDefault="008B05C0" w:rsidP="00AB18A8"/>
    <w:p w14:paraId="5905F475" w14:textId="54801A7F" w:rsidR="008B05C0" w:rsidRDefault="008B05C0" w:rsidP="00AB18A8"/>
    <w:p w14:paraId="51856CDA" w14:textId="06ADC48F" w:rsidR="008B05C0" w:rsidRDefault="008B05C0" w:rsidP="00AB18A8"/>
    <w:p w14:paraId="535A61DD" w14:textId="77777777" w:rsidR="008B05C0" w:rsidRPr="00AB18A8" w:rsidRDefault="008B05C0" w:rsidP="00AB18A8"/>
    <w:p w14:paraId="337A7C3C" w14:textId="469DE5C5" w:rsidR="00AB18A8" w:rsidRDefault="00AB18A8" w:rsidP="00AB18A8">
      <w:pPr>
        <w:pStyle w:val="Ttulo1"/>
      </w:pPr>
      <w:r>
        <w:t>Screenshots</w:t>
      </w:r>
    </w:p>
    <w:p w14:paraId="32848997" w14:textId="219F2339" w:rsidR="00185021" w:rsidRDefault="00185021" w:rsidP="00185021"/>
    <w:p w14:paraId="7117127A" w14:textId="03A07413" w:rsidR="00185021" w:rsidRDefault="00185021" w:rsidP="00185021">
      <w:r w:rsidRPr="00185021">
        <w:drawing>
          <wp:inline distT="0" distB="0" distL="0" distR="0" wp14:anchorId="2E7B4F51" wp14:editId="2AA7D4EE">
            <wp:extent cx="5274310" cy="723201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690" w14:textId="728E1F8C" w:rsidR="00185021" w:rsidRDefault="00185021" w:rsidP="00185021"/>
    <w:p w14:paraId="515D3E10" w14:textId="6DD26770" w:rsidR="00185021" w:rsidRDefault="008B05C0" w:rsidP="00185021">
      <w:r w:rsidRPr="008B05C0">
        <w:drawing>
          <wp:inline distT="0" distB="0" distL="0" distR="0" wp14:anchorId="7F9FDCF8" wp14:editId="0CB3EE87">
            <wp:extent cx="5274310" cy="72212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2EF2" w14:textId="38E67C55" w:rsidR="008B05C0" w:rsidRPr="00185021" w:rsidRDefault="008B05C0" w:rsidP="00185021">
      <w:r w:rsidRPr="008B05C0">
        <w:lastRenderedPageBreak/>
        <w:drawing>
          <wp:inline distT="0" distB="0" distL="0" distR="0" wp14:anchorId="7D3C9993" wp14:editId="0EA68BE7">
            <wp:extent cx="5274310" cy="71437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5C0" w:rsidRPr="00185021" w:rsidSect="0089714F">
      <w:footerReference w:type="defaul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C3C1" w14:textId="77777777" w:rsidR="00B87629" w:rsidRDefault="00B87629" w:rsidP="00C6554A">
      <w:pPr>
        <w:spacing w:before="0" w:after="0" w:line="240" w:lineRule="auto"/>
      </w:pPr>
      <w:r>
        <w:separator/>
      </w:r>
    </w:p>
  </w:endnote>
  <w:endnote w:type="continuationSeparator" w:id="0">
    <w:p w14:paraId="27396862" w14:textId="77777777" w:rsidR="00B87629" w:rsidRDefault="00B8762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51F7" w14:textId="77777777" w:rsidR="008B05C0" w:rsidRDefault="008B05C0">
    <w:pPr>
      <w:pStyle w:val="Piedepgina"/>
      <w:jc w:val="center"/>
      <w:rPr>
        <w:caps w:val="0"/>
        <w:color w:val="00A0B8" w:themeColor="accent1"/>
      </w:rPr>
    </w:pPr>
    <w:r>
      <w:rPr>
        <w:caps w:val="0"/>
        <w:color w:val="00A0B8" w:themeColor="accent1"/>
      </w:rPr>
      <w:fldChar w:fldCharType="begin"/>
    </w:r>
    <w:r>
      <w:rPr>
        <w:color w:val="00A0B8" w:themeColor="accent1"/>
      </w:rPr>
      <w:instrText>PAGE   \* MERGEFORMAT</w:instrText>
    </w:r>
    <w:r>
      <w:rPr>
        <w:caps w:val="0"/>
        <w:color w:val="00A0B8" w:themeColor="accent1"/>
      </w:rPr>
      <w:fldChar w:fldCharType="separate"/>
    </w:r>
    <w:r>
      <w:rPr>
        <w:color w:val="00A0B8" w:themeColor="accent1"/>
      </w:rPr>
      <w:t>2</w:t>
    </w:r>
    <w:r>
      <w:rPr>
        <w:caps w:val="0"/>
        <w:color w:val="00A0B8" w:themeColor="accent1"/>
      </w:rPr>
      <w:fldChar w:fldCharType="end"/>
    </w:r>
  </w:p>
  <w:p w14:paraId="257A1203" w14:textId="526AA725" w:rsidR="002163EE" w:rsidRDefault="00B87629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9FEEE" w14:textId="77777777" w:rsidR="00B87629" w:rsidRDefault="00B8762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70F5A0" w14:textId="77777777" w:rsidR="00B87629" w:rsidRDefault="00B8762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A8"/>
    <w:rsid w:val="00185021"/>
    <w:rsid w:val="002554CD"/>
    <w:rsid w:val="00293B83"/>
    <w:rsid w:val="002B4294"/>
    <w:rsid w:val="00333D0D"/>
    <w:rsid w:val="003D555A"/>
    <w:rsid w:val="004C049F"/>
    <w:rsid w:val="005000E2"/>
    <w:rsid w:val="0051785D"/>
    <w:rsid w:val="006118A9"/>
    <w:rsid w:val="006A3CE7"/>
    <w:rsid w:val="007C529A"/>
    <w:rsid w:val="0089714F"/>
    <w:rsid w:val="008B05C0"/>
    <w:rsid w:val="009679B1"/>
    <w:rsid w:val="00986062"/>
    <w:rsid w:val="00A35C15"/>
    <w:rsid w:val="00AB18A8"/>
    <w:rsid w:val="00B87629"/>
    <w:rsid w:val="00C6554A"/>
    <w:rsid w:val="00CB070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69BD1"/>
  <w15:chartTrackingRefBased/>
  <w15:docId w15:val="{2035363B-6CF2-4666-9E76-C2E250CF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185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laurelrusswurm/16328169171/" TargetMode="External"/><Relationship Id="rId13" Type="http://schemas.openxmlformats.org/officeDocument/2006/relationships/hyperlink" Target="https://creativecommons.org/licenses/by-nc-nd/3.0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ongstreet.typepad.com/thesciencebookstore/2009/11/candidates-for-volumes-of-forgotten-lore-poes-nontitled-books-from-the-raven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reativecommons.org/licenses/by-nc-nd/3.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ngstreet.typepad.com/thesciencebookstore/2009/11/candidates-for-volumes-of-forgotten-lore-poes-nontitled-books-from-the-raven.html" TargetMode="External"/><Relationship Id="rId14" Type="http://schemas.openxmlformats.org/officeDocument/2006/relationships/hyperlink" Target="https://github.com/Marce740/proyect-first-term---di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%20UwU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88</TotalTime>
  <Pages>5</Pages>
  <Words>97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UwU</dc:creator>
  <cp:keywords/>
  <dc:description/>
  <cp:lastModifiedBy>Marce UwU</cp:lastModifiedBy>
  <cp:revision>1</cp:revision>
  <dcterms:created xsi:type="dcterms:W3CDTF">2025-01-07T19:33:00Z</dcterms:created>
  <dcterms:modified xsi:type="dcterms:W3CDTF">2025-01-07T21:03:00Z</dcterms:modified>
</cp:coreProperties>
</file>